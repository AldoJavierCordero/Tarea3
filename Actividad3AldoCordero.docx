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FE2BAA" w14:textId="77777777" w:rsidR="00021C04" w:rsidRDefault="00714AA5">
      <w:r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7F5FDF83" wp14:editId="1C0EB115">
            <wp:simplePos x="0" y="0"/>
            <wp:positionH relativeFrom="column">
              <wp:posOffset>0</wp:posOffset>
            </wp:positionH>
            <wp:positionV relativeFrom="page">
              <wp:posOffset>0</wp:posOffset>
            </wp:positionV>
            <wp:extent cx="7800975" cy="10791825"/>
            <wp:effectExtent l="0" t="0" r="9525" b="9525"/>
            <wp:wrapNone/>
            <wp:docPr id="1" name="Imagen 1" descr="edif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792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1911"/>
      </w:tblGrid>
      <w:tr w:rsidR="00021C04" w14:paraId="7FC49CD6" w14:textId="77777777" w:rsidTr="00745C53">
        <w:trPr>
          <w:trHeight w:val="14130"/>
        </w:trPr>
        <w:tc>
          <w:tcPr>
            <w:tcW w:w="12229" w:type="dxa"/>
          </w:tcPr>
          <w:p w14:paraId="15DDF9CB" w14:textId="77777777" w:rsidR="00021C04" w:rsidRDefault="00D76AB2" w:rsidP="00745C53">
            <w:pPr>
              <w:ind w:left="720"/>
              <w:jc w:val="right"/>
            </w:pPr>
            <w:r>
              <w:rPr>
                <w:noProof/>
                <w:lang w:bidi="es-ES"/>
              </w:rPr>
              <mc:AlternateContent>
                <mc:Choice Requires="wpg">
                  <w:drawing>
                    <wp:inline distT="0" distB="0" distL="0" distR="0" wp14:anchorId="7AAC3C48" wp14:editId="3C918533">
                      <wp:extent cx="6824820" cy="9410700"/>
                      <wp:effectExtent l="0" t="0" r="0" b="0"/>
                      <wp:docPr id="9" name="Grupo 9" descr="Título y texto&#10;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24820" cy="9410700"/>
                                <a:chOff x="112429" y="2300564"/>
                                <a:chExt cx="6824820" cy="8676415"/>
                              </a:xfrm>
                            </wpg:grpSpPr>
                            <wps:wsp>
                              <wps:cNvPr id="7" name="Cuadro de texto 7"/>
                              <wps:cNvSpPr txBox="1"/>
                              <wps:spPr>
                                <a:xfrm>
                                  <a:off x="112429" y="9908274"/>
                                  <a:ext cx="3004185" cy="1068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07832B4" w14:textId="46980C18" w:rsidR="00D76AB2" w:rsidRPr="00745C53" w:rsidRDefault="00B834B9" w:rsidP="00D76AB2">
                                    <w:pPr>
                                      <w:pStyle w:val="Ttulo1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lang w:bidi="es-ES"/>
                                      </w:rPr>
                                      <w:t xml:space="preserve">Aldo Javier Cordero </w:t>
                                    </w:r>
                                    <w:proofErr w:type="spellStart"/>
                                    <w:r>
                                      <w:rPr>
                                        <w:color w:val="FFFFFF" w:themeColor="background1"/>
                                        <w:lang w:bidi="es-ES"/>
                                      </w:rPr>
                                      <w:t>Teapila</w:t>
                                    </w:r>
                                    <w:proofErr w:type="spellEnd"/>
                                  </w:p>
                                  <w:p w14:paraId="2E3E0014" w14:textId="22E71023" w:rsidR="00D76AB2" w:rsidRPr="00745C53" w:rsidRDefault="00B834B9" w:rsidP="00D76AB2">
                                    <w:pPr>
                                      <w:pStyle w:val="Ttulo2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lang w:bidi="es-ES"/>
                                      </w:rPr>
                                      <w:t>Matricula: 201935274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Cuadro de texto 6"/>
                              <wps:cNvSpPr txBox="1"/>
                              <wps:spPr>
                                <a:xfrm>
                                  <a:off x="2287138" y="2300564"/>
                                  <a:ext cx="4650111" cy="4353636"/>
                                </a:xfrm>
                                <a:prstGeom prst="teardrop">
                                  <a:avLst/>
                                </a:prstGeom>
                                <a:solidFill>
                                  <a:schemeClr val="accent4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CEDA70B" w14:textId="64F8A115" w:rsidR="00D76AB2" w:rsidRPr="000B4502" w:rsidRDefault="00B834B9" w:rsidP="00104080">
                                    <w:pPr>
                                      <w:pStyle w:val="Ttulo"/>
                                      <w:ind w:left="0"/>
                                      <w:jc w:val="right"/>
                                    </w:pPr>
                                    <w:r>
                                      <w:rPr>
                                        <w:lang w:bidi="es-ES"/>
                                      </w:rPr>
                                      <w:t>Tarea 3</w:t>
                                    </w:r>
                                  </w:p>
                                  <w:p w14:paraId="242E2D76" w14:textId="77777777" w:rsidR="00104080" w:rsidRDefault="00104080" w:rsidP="00104080">
                                    <w:pPr>
                                      <w:pStyle w:val="Subttulo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</w:p>
                                  <w:p w14:paraId="1A92C0E4" w14:textId="48EF4A52" w:rsidR="00D76AB2" w:rsidRPr="00745C53" w:rsidRDefault="00D76AB2" w:rsidP="00104080">
                                    <w:pPr>
                                      <w:pStyle w:val="Subttulo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AAC3C48" id="Grupo 9" o:spid="_x0000_s1026" alt="Título y texto&#10;" style="width:537.4pt;height:741pt;mso-position-horizontal-relative:char;mso-position-vertical-relative:line" coordorigin="1124,23005" coordsize="68248,86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uadro de texto 7" o:spid="_x0000_s1027" type="#_x0000_t202" style="position:absolute;left:1124;top:99082;width:30042;height:1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      <v:textbox>
                          <w:txbxContent>
                            <w:p w14:paraId="507832B4" w14:textId="46980C18" w:rsidR="00D76AB2" w:rsidRPr="00745C53" w:rsidRDefault="00B834B9" w:rsidP="00D76AB2">
                              <w:pPr>
                                <w:pStyle w:val="Ttulo1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es-ES"/>
                                </w:rPr>
                                <w:t xml:space="preserve">Aldo Javier Cordero </w:t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  <w:lang w:bidi="es-ES"/>
                                </w:rPr>
                                <w:t>Teapila</w:t>
                              </w:r>
                              <w:proofErr w:type="spellEnd"/>
                            </w:p>
                            <w:p w14:paraId="2E3E0014" w14:textId="22E71023" w:rsidR="00D76AB2" w:rsidRPr="00745C53" w:rsidRDefault="00B834B9" w:rsidP="00D76AB2">
                              <w:pPr>
                                <w:pStyle w:val="Ttulo2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es-ES"/>
                                </w:rPr>
                                <w:t>Matricula: 201935274</w:t>
                              </w:r>
                            </w:p>
                          </w:txbxContent>
                        </v:textbox>
                      </v:shape>
                      <v:shape id="Cuadro de texto 6" o:spid="_x0000_s1028" style="position:absolute;left:22871;top:23005;width:46501;height:43537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      <v:stroke joinstyle="miter"/>
                        <v:formulas/>
                        <v:path arrowok="t" o:connecttype="custom" o:connectlocs="0,2176818;2325056,0;4650111,0;4650111,2176818;2325055,4353636;-1,2176818;0,2176818" o:connectangles="0,0,0,0,0,0,0" textboxrect="0,0,4650111,4353636"/>
                        <v:textbox>
                          <w:txbxContent>
                            <w:p w14:paraId="5CEDA70B" w14:textId="64F8A115" w:rsidR="00D76AB2" w:rsidRPr="000B4502" w:rsidRDefault="00B834B9" w:rsidP="00104080">
                              <w:pPr>
                                <w:pStyle w:val="Ttulo"/>
                                <w:ind w:left="0"/>
                                <w:jc w:val="right"/>
                              </w:pPr>
                              <w:r>
                                <w:rPr>
                                  <w:lang w:bidi="es-ES"/>
                                </w:rPr>
                                <w:t>Tarea 3</w:t>
                              </w:r>
                            </w:p>
                            <w:p w14:paraId="242E2D76" w14:textId="77777777" w:rsidR="00104080" w:rsidRDefault="00104080" w:rsidP="00104080">
                              <w:pPr>
                                <w:pStyle w:val="Subttulo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1A92C0E4" w14:textId="48EF4A52" w:rsidR="00D76AB2" w:rsidRPr="00745C53" w:rsidRDefault="00D76AB2" w:rsidP="00104080">
                              <w:pPr>
                                <w:pStyle w:val="Subttulo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A1111B" w14:paraId="05C39422" w14:textId="77777777" w:rsidTr="00A1111B">
        <w:trPr>
          <w:trHeight w:val="900"/>
        </w:trPr>
        <w:tc>
          <w:tcPr>
            <w:tcW w:w="12229" w:type="dxa"/>
            <w:vAlign w:val="bottom"/>
          </w:tcPr>
          <w:p w14:paraId="34C1B182" w14:textId="77777777" w:rsidR="00A1111B" w:rsidRDefault="00A1111B" w:rsidP="00A1111B">
            <w:pPr>
              <w:ind w:left="720"/>
              <w:jc w:val="right"/>
              <w:rPr>
                <w:noProof/>
              </w:rPr>
            </w:pPr>
          </w:p>
        </w:tc>
      </w:tr>
    </w:tbl>
    <w:p w14:paraId="3B168FE7" w14:textId="77777777" w:rsidR="00745C53" w:rsidRDefault="00745C53"/>
    <w:p w14:paraId="6B9B698E" w14:textId="77777777" w:rsidR="000B4502" w:rsidRDefault="000B4502"/>
    <w:tbl>
      <w:tblPr>
        <w:tblW w:w="13109" w:type="dxa"/>
        <w:tblInd w:w="5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3109"/>
      </w:tblGrid>
      <w:tr w:rsidR="00A1111B" w14:paraId="57BE85D9" w14:textId="77777777" w:rsidTr="002D4FE8">
        <w:trPr>
          <w:trHeight w:val="630"/>
        </w:trPr>
        <w:tc>
          <w:tcPr>
            <w:tcW w:w="13109" w:type="dxa"/>
            <w:vAlign w:val="bottom"/>
          </w:tcPr>
          <w:p w14:paraId="20E3A1AF" w14:textId="4171A11E" w:rsidR="00A1111B" w:rsidRDefault="002D4FE8" w:rsidP="002D4FE8">
            <w:pPr>
              <w:ind w:left="720" w:right="1020"/>
              <w:jc w:val="center"/>
              <w:rPr>
                <w:noProof/>
              </w:rPr>
            </w:pPr>
            <w:r>
              <w:rPr>
                <w:noProof/>
              </w:rPr>
              <w:t>En el momento que mostramos el registro completo con GET, notaremos que ya nos aparece el codigo 200 ok:</w:t>
            </w:r>
          </w:p>
        </w:tc>
      </w:tr>
    </w:tbl>
    <w:p w14:paraId="0BB37401" w14:textId="77777777" w:rsidR="002D4FE8" w:rsidRDefault="002D4FE8"/>
    <w:p w14:paraId="0ED47B93" w14:textId="7054CE3B" w:rsidR="002D4FE8" w:rsidRDefault="002D4FE8">
      <w:r>
        <w:rPr>
          <w:noProof/>
        </w:rPr>
        <w:drawing>
          <wp:anchor distT="0" distB="0" distL="114300" distR="114300" simplePos="0" relativeHeight="251659264" behindDoc="0" locked="0" layoutInCell="1" allowOverlap="1" wp14:anchorId="6E00912A" wp14:editId="4B07B640">
            <wp:simplePos x="0" y="0"/>
            <wp:positionH relativeFrom="margin">
              <wp:posOffset>564028</wp:posOffset>
            </wp:positionH>
            <wp:positionV relativeFrom="paragraph">
              <wp:posOffset>13483</wp:posOffset>
            </wp:positionV>
            <wp:extent cx="6488494" cy="3648075"/>
            <wp:effectExtent l="0" t="0" r="762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8494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C09AC0" w14:textId="77777777" w:rsidR="002D4FE8" w:rsidRDefault="002D4FE8"/>
    <w:p w14:paraId="0192B3D2" w14:textId="77777777" w:rsidR="002D4FE8" w:rsidRDefault="002D4FE8"/>
    <w:p w14:paraId="1E15F017" w14:textId="5DA6096B" w:rsidR="002D4FE8" w:rsidRDefault="002D4FE8"/>
    <w:p w14:paraId="45C433A0" w14:textId="12FD4E3B" w:rsidR="002D4FE8" w:rsidRDefault="002D4FE8"/>
    <w:p w14:paraId="1AAEDD64" w14:textId="41700265" w:rsidR="002D4FE8" w:rsidRDefault="002D4FE8"/>
    <w:p w14:paraId="0118B7F5" w14:textId="2C55EE9F" w:rsidR="002D4FE8" w:rsidRDefault="002D4FE8"/>
    <w:p w14:paraId="77B02193" w14:textId="3B050B9C" w:rsidR="002D4FE8" w:rsidRDefault="002D4FE8"/>
    <w:p w14:paraId="4B9B4400" w14:textId="1E8C9629" w:rsidR="002D4FE8" w:rsidRDefault="002D4FE8"/>
    <w:p w14:paraId="1269546D" w14:textId="6DD88F8B" w:rsidR="002D4FE8" w:rsidRDefault="002D4FE8"/>
    <w:p w14:paraId="2807BF4F" w14:textId="4C42FE42" w:rsidR="002D4FE8" w:rsidRDefault="002D4FE8"/>
    <w:p w14:paraId="41210B89" w14:textId="2BC44D47" w:rsidR="002D4FE8" w:rsidRDefault="002D4FE8"/>
    <w:p w14:paraId="24D573B6" w14:textId="2BC4DB92" w:rsidR="002D4FE8" w:rsidRDefault="002D4FE8"/>
    <w:p w14:paraId="3A282A55" w14:textId="31ECE4DC" w:rsidR="002D4FE8" w:rsidRDefault="002D4FE8"/>
    <w:p w14:paraId="68148790" w14:textId="77777777" w:rsidR="002D4FE8" w:rsidRDefault="002D4FE8"/>
    <w:p w14:paraId="3667A442" w14:textId="17B5B817" w:rsidR="002D4FE8" w:rsidRDefault="002D4FE8"/>
    <w:p w14:paraId="4321B66A" w14:textId="2F9C27C4" w:rsidR="00392FA9" w:rsidRDefault="00D353FE" w:rsidP="00D353FE">
      <w:pPr>
        <w:ind w:left="851" w:right="1274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13A59D4" wp14:editId="47200405">
            <wp:simplePos x="0" y="0"/>
            <wp:positionH relativeFrom="margin">
              <wp:align>center</wp:align>
            </wp:positionH>
            <wp:positionV relativeFrom="paragraph">
              <wp:posOffset>370840</wp:posOffset>
            </wp:positionV>
            <wp:extent cx="6879826" cy="3868096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9826" cy="3868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4FE8">
        <w:t xml:space="preserve">Si queremos agregar un registro </w:t>
      </w:r>
      <w:r>
        <w:t>nuevo con</w:t>
      </w:r>
      <w:r w:rsidR="002D4FE8">
        <w:t xml:space="preserve"> POST</w:t>
      </w:r>
      <w:r>
        <w:t xml:space="preserve"> seria de la siguiente manera y nos mostrara el código 200 ok y esto nos indicara que ha sido cargado de manera correcta. </w:t>
      </w:r>
    </w:p>
    <w:p w14:paraId="5E23C5CB" w14:textId="435B8B82" w:rsidR="00D353FE" w:rsidRDefault="00D353FE" w:rsidP="00D353FE">
      <w:pPr>
        <w:ind w:left="851" w:right="1274"/>
      </w:pPr>
    </w:p>
    <w:p w14:paraId="2A03C3E2" w14:textId="77777777" w:rsidR="00D353FE" w:rsidRDefault="00D353FE">
      <w:pPr>
        <w:spacing w:line="259" w:lineRule="auto"/>
      </w:pPr>
      <w:r>
        <w:br w:type="page"/>
      </w:r>
    </w:p>
    <w:p w14:paraId="6873F3C4" w14:textId="451FBCC0" w:rsidR="00D353FE" w:rsidRDefault="00D353FE" w:rsidP="00D353FE">
      <w:pPr>
        <w:ind w:left="851" w:right="1274"/>
      </w:pPr>
    </w:p>
    <w:p w14:paraId="401E937C" w14:textId="25191172" w:rsidR="007A16B2" w:rsidRDefault="00D353FE" w:rsidP="007A16B2">
      <w:pPr>
        <w:spacing w:line="259" w:lineRule="auto"/>
        <w:ind w:left="851" w:right="707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4288CB1" wp14:editId="03D6D2B3">
            <wp:simplePos x="0" y="0"/>
            <wp:positionH relativeFrom="column">
              <wp:posOffset>563526</wp:posOffset>
            </wp:positionH>
            <wp:positionV relativeFrom="paragraph">
              <wp:posOffset>502183</wp:posOffset>
            </wp:positionV>
            <wp:extent cx="6542920" cy="3678676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5966" cy="36803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 caso de que el registro ya exista nos mostrara un error que será 401, que nos indicara que existe un error y nos dirá que el usuario ya existe</w:t>
      </w:r>
      <w:r w:rsidR="007A16B2">
        <w:t>.</w:t>
      </w:r>
    </w:p>
    <w:p w14:paraId="4DBF1A28" w14:textId="375B3EE8" w:rsidR="007A16B2" w:rsidRDefault="007A16B2" w:rsidP="007A16B2">
      <w:pPr>
        <w:spacing w:line="259" w:lineRule="auto"/>
        <w:ind w:left="851" w:right="707"/>
      </w:pPr>
    </w:p>
    <w:p w14:paraId="428923F8" w14:textId="2235CB32" w:rsidR="007A16B2" w:rsidRDefault="007A16B2" w:rsidP="007A16B2">
      <w:pPr>
        <w:spacing w:line="259" w:lineRule="auto"/>
        <w:ind w:left="851" w:right="707"/>
      </w:pPr>
    </w:p>
    <w:p w14:paraId="04C0F870" w14:textId="7A0787CC" w:rsidR="007A16B2" w:rsidRDefault="007A16B2" w:rsidP="007A16B2">
      <w:pPr>
        <w:spacing w:line="259" w:lineRule="auto"/>
        <w:ind w:left="851" w:right="707"/>
      </w:pPr>
    </w:p>
    <w:p w14:paraId="0DF19646" w14:textId="081EA3F8" w:rsidR="007A16B2" w:rsidRDefault="007A16B2" w:rsidP="007A16B2">
      <w:pPr>
        <w:spacing w:line="259" w:lineRule="auto"/>
        <w:ind w:left="851" w:right="707"/>
      </w:pPr>
    </w:p>
    <w:p w14:paraId="1A851ED6" w14:textId="7FFCC4FD" w:rsidR="007A16B2" w:rsidRDefault="007A16B2" w:rsidP="007A16B2">
      <w:pPr>
        <w:spacing w:line="259" w:lineRule="auto"/>
        <w:ind w:left="851" w:right="707"/>
      </w:pPr>
    </w:p>
    <w:p w14:paraId="1F1E2888" w14:textId="63059E61" w:rsidR="007A16B2" w:rsidRDefault="007A16B2" w:rsidP="007A16B2">
      <w:pPr>
        <w:spacing w:line="259" w:lineRule="auto"/>
        <w:ind w:left="851" w:right="707"/>
      </w:pPr>
    </w:p>
    <w:p w14:paraId="6999D92F" w14:textId="4E2DDA22" w:rsidR="007A16B2" w:rsidRDefault="007A16B2" w:rsidP="007A16B2">
      <w:pPr>
        <w:spacing w:line="259" w:lineRule="auto"/>
        <w:ind w:left="851" w:right="707"/>
      </w:pPr>
    </w:p>
    <w:p w14:paraId="50162012" w14:textId="7BD92495" w:rsidR="007A16B2" w:rsidRDefault="007A16B2" w:rsidP="007A16B2">
      <w:pPr>
        <w:spacing w:line="259" w:lineRule="auto"/>
        <w:ind w:left="851" w:right="707"/>
      </w:pPr>
    </w:p>
    <w:p w14:paraId="545D645C" w14:textId="0995A286" w:rsidR="007A16B2" w:rsidRDefault="007A16B2" w:rsidP="007A16B2">
      <w:pPr>
        <w:spacing w:line="259" w:lineRule="auto"/>
        <w:ind w:left="851" w:right="707"/>
      </w:pPr>
    </w:p>
    <w:p w14:paraId="350F0C26" w14:textId="1D51E64C" w:rsidR="007A16B2" w:rsidRDefault="007A16B2" w:rsidP="007A16B2">
      <w:pPr>
        <w:spacing w:line="259" w:lineRule="auto"/>
        <w:ind w:left="851" w:right="707"/>
      </w:pPr>
    </w:p>
    <w:p w14:paraId="69FCB8F0" w14:textId="1F4FCC65" w:rsidR="007A16B2" w:rsidRDefault="007A16B2" w:rsidP="007A16B2">
      <w:pPr>
        <w:spacing w:line="259" w:lineRule="auto"/>
        <w:ind w:left="851" w:right="707"/>
      </w:pPr>
    </w:p>
    <w:p w14:paraId="5361062C" w14:textId="4C36AAC3" w:rsidR="007A16B2" w:rsidRDefault="007A16B2" w:rsidP="007A16B2">
      <w:pPr>
        <w:spacing w:line="259" w:lineRule="auto"/>
        <w:ind w:left="851" w:right="707"/>
      </w:pPr>
    </w:p>
    <w:p w14:paraId="6841E071" w14:textId="424C3494" w:rsidR="007A16B2" w:rsidRDefault="007A16B2" w:rsidP="007A16B2">
      <w:pPr>
        <w:spacing w:line="259" w:lineRule="auto"/>
        <w:ind w:left="851" w:right="707"/>
      </w:pPr>
    </w:p>
    <w:p w14:paraId="0089F054" w14:textId="46D582D5" w:rsidR="007A16B2" w:rsidRDefault="007A16B2" w:rsidP="007A16B2">
      <w:pPr>
        <w:spacing w:line="259" w:lineRule="auto"/>
        <w:ind w:left="851" w:right="707"/>
      </w:pPr>
    </w:p>
    <w:p w14:paraId="080907B1" w14:textId="77777777" w:rsidR="007A16B2" w:rsidRDefault="007A16B2" w:rsidP="007A16B2">
      <w:pPr>
        <w:spacing w:line="259" w:lineRule="auto"/>
        <w:ind w:left="851" w:right="707"/>
      </w:pPr>
    </w:p>
    <w:p w14:paraId="38D7C73B" w14:textId="720D48F0" w:rsidR="007A16B2" w:rsidRDefault="007A16B2" w:rsidP="00D353FE">
      <w:pPr>
        <w:spacing w:line="259" w:lineRule="auto"/>
        <w:ind w:left="851" w:right="707"/>
      </w:pPr>
      <w:r>
        <w:t>Al actualizar un registro, si este se a actualizado de manera correcta nuestro el mensaje de que el registro ah sido actualizado correctamente y nos muestra el código 200 ok.</w:t>
      </w:r>
    </w:p>
    <w:p w14:paraId="017976CC" w14:textId="3D4641AA" w:rsidR="007A16B2" w:rsidRDefault="007A16B2" w:rsidP="00D353FE">
      <w:pPr>
        <w:spacing w:line="259" w:lineRule="auto"/>
        <w:ind w:left="851" w:right="707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E70CD57" wp14:editId="330B0008">
            <wp:simplePos x="0" y="0"/>
            <wp:positionH relativeFrom="margin">
              <wp:posOffset>588623</wp:posOffset>
            </wp:positionH>
            <wp:positionV relativeFrom="paragraph">
              <wp:posOffset>33393</wp:posOffset>
            </wp:positionV>
            <wp:extent cx="6571482" cy="3694734"/>
            <wp:effectExtent l="0" t="0" r="1270" b="127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1482" cy="3694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41CA1B" w14:textId="77777777" w:rsidR="007A16B2" w:rsidRDefault="007A16B2" w:rsidP="00D353FE">
      <w:pPr>
        <w:ind w:left="851" w:right="1274"/>
      </w:pPr>
    </w:p>
    <w:p w14:paraId="18189A23" w14:textId="77777777" w:rsidR="007A16B2" w:rsidRDefault="007A16B2" w:rsidP="00D353FE">
      <w:pPr>
        <w:ind w:left="851" w:right="1274"/>
      </w:pPr>
    </w:p>
    <w:p w14:paraId="167C527C" w14:textId="77777777" w:rsidR="007A16B2" w:rsidRDefault="007A16B2" w:rsidP="00D353FE">
      <w:pPr>
        <w:ind w:left="851" w:right="1274"/>
      </w:pPr>
    </w:p>
    <w:p w14:paraId="3782B0CC" w14:textId="77777777" w:rsidR="007A16B2" w:rsidRDefault="007A16B2" w:rsidP="00D353FE">
      <w:pPr>
        <w:ind w:left="851" w:right="1274"/>
      </w:pPr>
    </w:p>
    <w:p w14:paraId="4B0F65D9" w14:textId="77777777" w:rsidR="007A16B2" w:rsidRDefault="007A16B2" w:rsidP="00D353FE">
      <w:pPr>
        <w:ind w:left="851" w:right="1274"/>
      </w:pPr>
    </w:p>
    <w:p w14:paraId="6025B52B" w14:textId="77777777" w:rsidR="007A16B2" w:rsidRDefault="007A16B2" w:rsidP="00D353FE">
      <w:pPr>
        <w:ind w:left="851" w:right="1274"/>
      </w:pPr>
    </w:p>
    <w:p w14:paraId="31AC2C6E" w14:textId="77777777" w:rsidR="007A16B2" w:rsidRDefault="007A16B2" w:rsidP="00D353FE">
      <w:pPr>
        <w:ind w:left="851" w:right="1274"/>
      </w:pPr>
    </w:p>
    <w:p w14:paraId="40443556" w14:textId="77777777" w:rsidR="007A16B2" w:rsidRDefault="007A16B2" w:rsidP="00D353FE">
      <w:pPr>
        <w:ind w:left="851" w:right="1274"/>
      </w:pPr>
    </w:p>
    <w:p w14:paraId="1E2F5F72" w14:textId="77777777" w:rsidR="007A16B2" w:rsidRDefault="007A16B2" w:rsidP="00D353FE">
      <w:pPr>
        <w:ind w:left="851" w:right="1274"/>
      </w:pPr>
    </w:p>
    <w:p w14:paraId="7004E47A" w14:textId="77777777" w:rsidR="007A16B2" w:rsidRDefault="007A16B2" w:rsidP="00D353FE">
      <w:pPr>
        <w:ind w:left="851" w:right="1274"/>
      </w:pPr>
    </w:p>
    <w:p w14:paraId="45959B38" w14:textId="77777777" w:rsidR="007A16B2" w:rsidRDefault="007A16B2" w:rsidP="00D353FE">
      <w:pPr>
        <w:ind w:left="851" w:right="1274"/>
      </w:pPr>
    </w:p>
    <w:p w14:paraId="569F9652" w14:textId="77777777" w:rsidR="007A16B2" w:rsidRDefault="007A16B2" w:rsidP="00D353FE">
      <w:pPr>
        <w:ind w:left="851" w:right="1274"/>
      </w:pPr>
    </w:p>
    <w:p w14:paraId="6CD9D6CA" w14:textId="77777777" w:rsidR="007A16B2" w:rsidRDefault="007A16B2" w:rsidP="00D353FE">
      <w:pPr>
        <w:ind w:left="851" w:right="1274"/>
      </w:pPr>
    </w:p>
    <w:p w14:paraId="5640AFEE" w14:textId="77777777" w:rsidR="007A16B2" w:rsidRDefault="007A16B2" w:rsidP="00D353FE">
      <w:pPr>
        <w:ind w:left="851" w:right="1274"/>
      </w:pPr>
    </w:p>
    <w:p w14:paraId="3CAE1B3A" w14:textId="77777777" w:rsidR="007A16B2" w:rsidRDefault="007A16B2" w:rsidP="00D353FE">
      <w:pPr>
        <w:ind w:left="851" w:right="1274"/>
      </w:pPr>
    </w:p>
    <w:p w14:paraId="795D4316" w14:textId="77777777" w:rsidR="007A16B2" w:rsidRDefault="007A16B2" w:rsidP="00D353FE">
      <w:pPr>
        <w:ind w:left="851" w:right="1274"/>
      </w:pPr>
    </w:p>
    <w:p w14:paraId="7DF57B87" w14:textId="77777777" w:rsidR="007A16B2" w:rsidRDefault="007A16B2" w:rsidP="00D353FE">
      <w:pPr>
        <w:ind w:left="851" w:right="1274"/>
      </w:pPr>
    </w:p>
    <w:p w14:paraId="49D67776" w14:textId="77777777" w:rsidR="007A16B2" w:rsidRDefault="007A16B2" w:rsidP="00D353FE">
      <w:pPr>
        <w:ind w:left="851" w:right="1274"/>
      </w:pPr>
    </w:p>
    <w:p w14:paraId="15436D37" w14:textId="77777777" w:rsidR="007A16B2" w:rsidRDefault="007A16B2" w:rsidP="00D353FE">
      <w:pPr>
        <w:ind w:left="851" w:right="1274"/>
      </w:pPr>
    </w:p>
    <w:p w14:paraId="59B2DEA2" w14:textId="77777777" w:rsidR="007A16B2" w:rsidRDefault="007A16B2" w:rsidP="00D353FE">
      <w:pPr>
        <w:ind w:left="851" w:right="1274"/>
      </w:pPr>
    </w:p>
    <w:p w14:paraId="17E56409" w14:textId="77777777" w:rsidR="007A16B2" w:rsidRDefault="007A16B2" w:rsidP="00D353FE">
      <w:pPr>
        <w:ind w:left="851" w:right="1274"/>
      </w:pPr>
    </w:p>
    <w:p w14:paraId="41261819" w14:textId="77777777" w:rsidR="007A16B2" w:rsidRDefault="007A16B2" w:rsidP="00D353FE">
      <w:pPr>
        <w:ind w:left="851" w:right="1274"/>
      </w:pPr>
    </w:p>
    <w:p w14:paraId="5F2FBAD7" w14:textId="024E3992" w:rsidR="00D353FE" w:rsidRDefault="007A16B2" w:rsidP="00D353FE">
      <w:pPr>
        <w:ind w:left="851" w:right="1274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EEF22DF" wp14:editId="5CFA4563">
            <wp:simplePos x="0" y="0"/>
            <wp:positionH relativeFrom="column">
              <wp:posOffset>265726</wp:posOffset>
            </wp:positionH>
            <wp:positionV relativeFrom="paragraph">
              <wp:posOffset>448576</wp:posOffset>
            </wp:positionV>
            <wp:extent cx="6986151" cy="3927876"/>
            <wp:effectExtent l="0" t="0" r="5715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6151" cy="39278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En caso de que el registro no se actualice correctamente nos aparece el código 406 y nos dirá que no se ha podido actualizar el registro. </w:t>
      </w:r>
    </w:p>
    <w:p w14:paraId="0E035535" w14:textId="30E88A74" w:rsidR="007A16B2" w:rsidRDefault="007A16B2" w:rsidP="00D353FE">
      <w:pPr>
        <w:ind w:left="851" w:right="1274"/>
      </w:pPr>
    </w:p>
    <w:p w14:paraId="64145776" w14:textId="7B6C231A" w:rsidR="007A16B2" w:rsidRDefault="007A16B2" w:rsidP="00D353FE">
      <w:pPr>
        <w:ind w:left="851" w:right="1274"/>
      </w:pPr>
    </w:p>
    <w:p w14:paraId="7E8BA975" w14:textId="4EF0E803" w:rsidR="007A16B2" w:rsidRDefault="007A16B2" w:rsidP="00D353FE">
      <w:pPr>
        <w:ind w:left="851" w:right="1274"/>
      </w:pPr>
    </w:p>
    <w:p w14:paraId="0B019455" w14:textId="56A4412B" w:rsidR="007A16B2" w:rsidRDefault="007A16B2" w:rsidP="00D353FE">
      <w:pPr>
        <w:ind w:left="851" w:right="1274"/>
      </w:pPr>
    </w:p>
    <w:p w14:paraId="7664E29D" w14:textId="175692A1" w:rsidR="007A16B2" w:rsidRDefault="007A16B2" w:rsidP="00D353FE">
      <w:pPr>
        <w:ind w:left="851" w:right="1274"/>
      </w:pPr>
    </w:p>
    <w:p w14:paraId="6F43EC0C" w14:textId="1BC38617" w:rsidR="007A16B2" w:rsidRDefault="007A16B2" w:rsidP="00D353FE">
      <w:pPr>
        <w:ind w:left="851" w:right="1274"/>
      </w:pPr>
    </w:p>
    <w:p w14:paraId="36FBF267" w14:textId="7A8F2F48" w:rsidR="007A16B2" w:rsidRDefault="007A16B2" w:rsidP="00D353FE">
      <w:pPr>
        <w:ind w:left="851" w:right="1274"/>
      </w:pPr>
    </w:p>
    <w:p w14:paraId="6215E380" w14:textId="7CC5998F" w:rsidR="007A16B2" w:rsidRDefault="007A16B2" w:rsidP="00D353FE">
      <w:pPr>
        <w:ind w:left="851" w:right="1274"/>
      </w:pPr>
    </w:p>
    <w:p w14:paraId="43A11103" w14:textId="151688EB" w:rsidR="007A16B2" w:rsidRDefault="007A16B2" w:rsidP="00D353FE">
      <w:pPr>
        <w:ind w:left="851" w:right="1274"/>
      </w:pPr>
    </w:p>
    <w:p w14:paraId="1C8F5745" w14:textId="4213B8E0" w:rsidR="007A16B2" w:rsidRDefault="007A16B2" w:rsidP="00D353FE">
      <w:pPr>
        <w:ind w:left="851" w:right="1274"/>
      </w:pPr>
    </w:p>
    <w:p w14:paraId="09A835CE" w14:textId="1524DDCE" w:rsidR="007A16B2" w:rsidRDefault="007A16B2" w:rsidP="00D353FE">
      <w:pPr>
        <w:ind w:left="851" w:right="1274"/>
      </w:pPr>
    </w:p>
    <w:p w14:paraId="425DE3A1" w14:textId="26F26F62" w:rsidR="007A16B2" w:rsidRDefault="007A16B2" w:rsidP="00D353FE">
      <w:pPr>
        <w:ind w:left="851" w:right="1274"/>
      </w:pPr>
    </w:p>
    <w:p w14:paraId="3DA7B88D" w14:textId="665FCAAB" w:rsidR="007A16B2" w:rsidRDefault="007A16B2" w:rsidP="00D353FE">
      <w:pPr>
        <w:ind w:left="851" w:right="1274"/>
      </w:pPr>
    </w:p>
    <w:p w14:paraId="03EEECF9" w14:textId="0005C0B0" w:rsidR="007A16B2" w:rsidRDefault="007A16B2" w:rsidP="00D353FE">
      <w:pPr>
        <w:ind w:left="851" w:right="1274"/>
      </w:pPr>
    </w:p>
    <w:p w14:paraId="77BDC433" w14:textId="461CD56F" w:rsidR="007A16B2" w:rsidRDefault="007A16B2" w:rsidP="00D353FE">
      <w:pPr>
        <w:ind w:left="851" w:right="1274"/>
      </w:pPr>
    </w:p>
    <w:p w14:paraId="5B34E328" w14:textId="16FB5B96" w:rsidR="007A16B2" w:rsidRDefault="007A16B2" w:rsidP="00D353FE">
      <w:pPr>
        <w:ind w:left="851" w:right="1274"/>
      </w:pPr>
    </w:p>
    <w:p w14:paraId="43F54C1B" w14:textId="34756DA5" w:rsidR="007A16B2" w:rsidRDefault="007A16B2" w:rsidP="00D353FE">
      <w:pPr>
        <w:ind w:left="851" w:right="1274"/>
      </w:pPr>
    </w:p>
    <w:p w14:paraId="7B871BA9" w14:textId="77777777" w:rsidR="007A16B2" w:rsidRDefault="007A16B2" w:rsidP="00D353FE">
      <w:pPr>
        <w:ind w:left="851" w:right="1274"/>
      </w:pPr>
    </w:p>
    <w:p w14:paraId="515A885C" w14:textId="2382CBF8" w:rsidR="007A16B2" w:rsidRDefault="007A16B2" w:rsidP="00D353FE">
      <w:pPr>
        <w:ind w:left="851" w:right="1274"/>
      </w:pPr>
      <w:r>
        <w:t xml:space="preserve">Si es que queremos realizar un DELETE y lo realizamos de la manera correcta este nos </w:t>
      </w:r>
      <w:r w:rsidR="00B834B9">
        <w:t>dirá</w:t>
      </w:r>
      <w:r>
        <w:t xml:space="preserve"> que el registro se ha eliminado y nos </w:t>
      </w:r>
      <w:r w:rsidR="00B834B9">
        <w:t xml:space="preserve">dará el mensaje 200 </w:t>
      </w:r>
    </w:p>
    <w:p w14:paraId="6BD7BF09" w14:textId="4EC8A338" w:rsidR="00B834B9" w:rsidRDefault="00B834B9" w:rsidP="00D353FE">
      <w:pPr>
        <w:ind w:left="851" w:right="1274"/>
      </w:pPr>
    </w:p>
    <w:p w14:paraId="022A8B5E" w14:textId="555F1CA8" w:rsidR="00B834B9" w:rsidRDefault="00B834B9" w:rsidP="00D353FE">
      <w:pPr>
        <w:ind w:left="851" w:right="1274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3A56FF4" wp14:editId="1A64BA63">
            <wp:simplePos x="0" y="0"/>
            <wp:positionH relativeFrom="margin">
              <wp:posOffset>605462</wp:posOffset>
            </wp:positionH>
            <wp:positionV relativeFrom="paragraph">
              <wp:posOffset>30130</wp:posOffset>
            </wp:positionV>
            <wp:extent cx="6443891" cy="3622997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3891" cy="3622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29B16A" w14:textId="2688108B" w:rsidR="00B834B9" w:rsidRDefault="00B834B9" w:rsidP="00D353FE">
      <w:pPr>
        <w:ind w:left="851" w:right="1274"/>
      </w:pPr>
    </w:p>
    <w:p w14:paraId="4CEF6097" w14:textId="7971F613" w:rsidR="00B834B9" w:rsidRDefault="00B834B9" w:rsidP="00D353FE">
      <w:pPr>
        <w:ind w:left="851" w:right="1274"/>
      </w:pPr>
    </w:p>
    <w:p w14:paraId="23FA23A0" w14:textId="4E357A2E" w:rsidR="00B834B9" w:rsidRDefault="00B834B9" w:rsidP="00D353FE">
      <w:pPr>
        <w:ind w:left="851" w:right="1274"/>
      </w:pPr>
    </w:p>
    <w:p w14:paraId="749D145E" w14:textId="0BC5E381" w:rsidR="00B834B9" w:rsidRDefault="00B834B9" w:rsidP="00D353FE">
      <w:pPr>
        <w:ind w:left="851" w:right="1274"/>
      </w:pPr>
    </w:p>
    <w:p w14:paraId="6C98BD14" w14:textId="1FD8E346" w:rsidR="00B834B9" w:rsidRDefault="00B834B9" w:rsidP="00D353FE">
      <w:pPr>
        <w:ind w:left="851" w:right="1274"/>
      </w:pPr>
    </w:p>
    <w:p w14:paraId="56A8DE85" w14:textId="276D77F9" w:rsidR="00B834B9" w:rsidRDefault="00B834B9" w:rsidP="00D353FE">
      <w:pPr>
        <w:ind w:left="851" w:right="1274"/>
      </w:pPr>
    </w:p>
    <w:p w14:paraId="2DA05543" w14:textId="7AF3C1F4" w:rsidR="00B834B9" w:rsidRDefault="00B834B9" w:rsidP="00D353FE">
      <w:pPr>
        <w:ind w:left="851" w:right="1274"/>
      </w:pPr>
    </w:p>
    <w:p w14:paraId="7464ACF1" w14:textId="554B8AC4" w:rsidR="00B834B9" w:rsidRDefault="00B834B9" w:rsidP="00D353FE">
      <w:pPr>
        <w:ind w:left="851" w:right="1274"/>
      </w:pPr>
    </w:p>
    <w:p w14:paraId="4E176CBA" w14:textId="73B2E825" w:rsidR="00B834B9" w:rsidRDefault="00B834B9" w:rsidP="00D353FE">
      <w:pPr>
        <w:ind w:left="851" w:right="1274"/>
      </w:pPr>
    </w:p>
    <w:p w14:paraId="3180C5B5" w14:textId="342D8ABE" w:rsidR="00B834B9" w:rsidRDefault="00B834B9" w:rsidP="00D353FE">
      <w:pPr>
        <w:ind w:left="851" w:right="1274"/>
      </w:pPr>
    </w:p>
    <w:p w14:paraId="52307AA2" w14:textId="28DD6A00" w:rsidR="00B834B9" w:rsidRDefault="00B834B9" w:rsidP="00D353FE">
      <w:pPr>
        <w:ind w:left="851" w:right="1274"/>
      </w:pPr>
    </w:p>
    <w:p w14:paraId="513850F9" w14:textId="78874B87" w:rsidR="00B834B9" w:rsidRDefault="00B834B9" w:rsidP="00D353FE">
      <w:pPr>
        <w:ind w:left="851" w:right="1274"/>
      </w:pPr>
    </w:p>
    <w:p w14:paraId="79696988" w14:textId="5C029166" w:rsidR="00B834B9" w:rsidRDefault="00B834B9" w:rsidP="00D353FE">
      <w:pPr>
        <w:ind w:left="851" w:right="1274"/>
      </w:pPr>
    </w:p>
    <w:p w14:paraId="6990CDCB" w14:textId="7333D97B" w:rsidR="00B834B9" w:rsidRDefault="00B834B9" w:rsidP="00D353FE">
      <w:pPr>
        <w:ind w:left="851" w:right="1274"/>
      </w:pPr>
    </w:p>
    <w:p w14:paraId="272B43BD" w14:textId="41D26D78" w:rsidR="00B834B9" w:rsidRDefault="00B834B9" w:rsidP="00D353FE">
      <w:pPr>
        <w:ind w:left="851" w:right="1274"/>
      </w:pPr>
    </w:p>
    <w:p w14:paraId="40BE7D32" w14:textId="66D5B084" w:rsidR="00B834B9" w:rsidRDefault="00B834B9" w:rsidP="00D353FE">
      <w:pPr>
        <w:ind w:left="851" w:right="1274"/>
      </w:pPr>
    </w:p>
    <w:p w14:paraId="2EE1B17D" w14:textId="2362D3B7" w:rsidR="00B834B9" w:rsidRDefault="00B834B9" w:rsidP="00D353FE">
      <w:pPr>
        <w:ind w:left="851" w:right="1274"/>
      </w:pPr>
    </w:p>
    <w:p w14:paraId="2160DC03" w14:textId="1BE53256" w:rsidR="00B834B9" w:rsidRDefault="00B834B9" w:rsidP="00D353FE">
      <w:pPr>
        <w:ind w:left="851" w:right="1274"/>
      </w:pPr>
    </w:p>
    <w:p w14:paraId="42C8DF83" w14:textId="247DACF4" w:rsidR="00B834B9" w:rsidRDefault="00B834B9" w:rsidP="00D353FE">
      <w:pPr>
        <w:ind w:left="851" w:right="1274"/>
      </w:pPr>
    </w:p>
    <w:p w14:paraId="7B1C05CD" w14:textId="7D1782C7" w:rsidR="00B834B9" w:rsidRDefault="00B834B9" w:rsidP="00D353FE">
      <w:pPr>
        <w:ind w:left="851" w:right="1274"/>
      </w:pPr>
    </w:p>
    <w:p w14:paraId="0A010F7F" w14:textId="65BC30B5" w:rsidR="00B834B9" w:rsidRDefault="00B834B9" w:rsidP="00D353FE">
      <w:pPr>
        <w:ind w:left="851" w:right="1274"/>
      </w:pPr>
    </w:p>
    <w:p w14:paraId="7FA58B15" w14:textId="0CD5A416" w:rsidR="00B834B9" w:rsidRDefault="00B834B9" w:rsidP="00D353FE">
      <w:pPr>
        <w:ind w:left="851" w:right="1274"/>
      </w:pPr>
    </w:p>
    <w:p w14:paraId="7B04926A" w14:textId="77777777" w:rsidR="00B834B9" w:rsidRDefault="00B834B9" w:rsidP="00D353FE">
      <w:pPr>
        <w:ind w:left="851" w:right="1274"/>
      </w:pPr>
    </w:p>
    <w:p w14:paraId="4E4C9BDE" w14:textId="785F85BF" w:rsidR="00B834B9" w:rsidRDefault="00B834B9" w:rsidP="00D353FE">
      <w:pPr>
        <w:ind w:left="851" w:right="1274"/>
      </w:pPr>
      <w:r>
        <w:t xml:space="preserve">En el caso de que el registro no se allá borrado correctamente nos dará el mensaje error no se encontró el registro y el error 404 ya que no puede encontrar y eliminar el registro que se desea borrar. </w:t>
      </w:r>
    </w:p>
    <w:p w14:paraId="0A45A109" w14:textId="757AF4D5" w:rsidR="00B834B9" w:rsidRDefault="00B834B9" w:rsidP="00D353FE">
      <w:pPr>
        <w:ind w:left="851" w:right="1274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F9EAA8C" wp14:editId="4EB38D94">
            <wp:simplePos x="0" y="0"/>
            <wp:positionH relativeFrom="margin">
              <wp:align>center</wp:align>
            </wp:positionH>
            <wp:positionV relativeFrom="paragraph">
              <wp:posOffset>20575</wp:posOffset>
            </wp:positionV>
            <wp:extent cx="6455905" cy="3629752"/>
            <wp:effectExtent l="0" t="0" r="2540" b="889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905" cy="3629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1D18C3" w14:textId="4FFB4460" w:rsidR="00B834B9" w:rsidRDefault="00B834B9" w:rsidP="00D353FE">
      <w:pPr>
        <w:ind w:left="851" w:right="1274"/>
      </w:pPr>
    </w:p>
    <w:sectPr w:rsidR="00B834B9" w:rsidSect="00A25F03">
      <w:pgSz w:w="11906" w:h="16838" w:code="9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attachedTemplate r:id="rId1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FE8"/>
    <w:rsid w:val="00021C04"/>
    <w:rsid w:val="000B4502"/>
    <w:rsid w:val="00104080"/>
    <w:rsid w:val="002D4FE8"/>
    <w:rsid w:val="00392FA9"/>
    <w:rsid w:val="00515218"/>
    <w:rsid w:val="00714AA5"/>
    <w:rsid w:val="00745C53"/>
    <w:rsid w:val="007A16B2"/>
    <w:rsid w:val="0083600B"/>
    <w:rsid w:val="008707A9"/>
    <w:rsid w:val="00915873"/>
    <w:rsid w:val="00962CE6"/>
    <w:rsid w:val="00A1111B"/>
    <w:rsid w:val="00A25F03"/>
    <w:rsid w:val="00B40EB9"/>
    <w:rsid w:val="00B51D1E"/>
    <w:rsid w:val="00B834B9"/>
    <w:rsid w:val="00BB13BB"/>
    <w:rsid w:val="00D353FE"/>
    <w:rsid w:val="00D76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E700939"/>
  <w15:chartTrackingRefBased/>
  <w15:docId w15:val="{F0E01E62-668C-49C8-A8A9-E4D106D9E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5873"/>
    <w:pPr>
      <w:spacing w:line="240" w:lineRule="auto"/>
    </w:pPr>
    <w:rPr>
      <w:sz w:val="21"/>
    </w:rPr>
  </w:style>
  <w:style w:type="paragraph" w:styleId="Ttulo1">
    <w:name w:val="heading 1"/>
    <w:basedOn w:val="Normal"/>
    <w:next w:val="Normal"/>
    <w:link w:val="Ttulo1C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915873"/>
    <w:pPr>
      <w:spacing w:after="0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15873"/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Sinespaciado">
    <w:name w:val="No Spacing"/>
    <w:uiPriority w:val="1"/>
    <w:qFormat/>
    <w:rsid w:val="00915873"/>
    <w:pPr>
      <w:spacing w:after="0" w:line="240" w:lineRule="auto"/>
    </w:pPr>
    <w:rPr>
      <w:sz w:val="21"/>
    </w:rPr>
  </w:style>
  <w:style w:type="character" w:customStyle="1" w:styleId="Ttulo3Car">
    <w:name w:val="Título 3 Car"/>
    <w:basedOn w:val="Fuentedeprrafopredeter"/>
    <w:link w:val="Ttulo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do\AppData\Roaming\Microsoft\Templates\Informe%20(tema%20Urbano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Informe (tema Urbano)</Template>
  <TotalTime>60</TotalTime>
  <Pages>5</Pages>
  <Words>185</Words>
  <Characters>1022</Characters>
  <Application>Microsoft Office Word</Application>
  <DocSecurity>0</DocSecurity>
  <Lines>8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</dc:creator>
  <cp:keywords/>
  <dc:description/>
  <cp:lastModifiedBy>ALDO CORDERO TEAPILA</cp:lastModifiedBy>
  <cp:revision>1</cp:revision>
  <cp:lastPrinted>2023-02-08T05:01:00Z</cp:lastPrinted>
  <dcterms:created xsi:type="dcterms:W3CDTF">2023-02-08T04:04:00Z</dcterms:created>
  <dcterms:modified xsi:type="dcterms:W3CDTF">2023-02-08T05:04:00Z</dcterms:modified>
</cp:coreProperties>
</file>